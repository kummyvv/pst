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8"/>
        <w:gridCol w:w="6684"/>
      </w:tblGrid>
      <w:tr w:rsidR="002C2CDD" w:rsidRPr="00906BEE" w:rsidTr="00082C1F">
        <w:tc>
          <w:tcPr>
            <w:tcW w:w="3828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028DD9E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AC4A7D07AD4D404EA26DE362259FDD0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E24CC2">
                  <w:t>KV</w:t>
                </w:r>
              </w:sdtContent>
            </w:sdt>
          </w:p>
          <w:p w:rsidR="00A50939" w:rsidRPr="00906BEE" w:rsidRDefault="000F5D3B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AAA92F92236B460DB8FBE57E22C8A2B8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3C6B1E" w:rsidP="003C6B1E">
            <w:r>
              <w:t xml:space="preserve">Experienced in managing, leading the IT technical team, as well as worked as Individual contributor interested to play any key role in deliverables </w:t>
            </w:r>
          </w:p>
          <w:p w:rsidR="002C2CDD" w:rsidRPr="00906BEE" w:rsidRDefault="000F5D3B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038558BBB8D4FAF9BD9D18933AD1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0D2C44" w:rsidP="000D2C44">
            <w:r>
              <w:t xml:space="preserve">Unix C++, VC++, C#, Asp.Net, </w:t>
            </w:r>
            <w:r w:rsidR="00AA6C23">
              <w:t xml:space="preserve">WebApi, WCF, WPF, </w:t>
            </w:r>
            <w:r>
              <w:t>Xamarin, MVC, MVP, SQL Server, Oracle</w:t>
            </w:r>
          </w:p>
          <w:p w:rsidR="008A6D7A" w:rsidRPr="00906BEE" w:rsidRDefault="008A6D7A" w:rsidP="008A6D7A">
            <w:pPr>
              <w:pStyle w:val="Heading3"/>
            </w:pPr>
            <w:r>
              <w:t>Certificates</w:t>
            </w:r>
          </w:p>
          <w:p w:rsidR="008A6D7A" w:rsidRDefault="008A6D7A" w:rsidP="008A6D7A">
            <w:r>
              <w:t>Six Sigma,</w:t>
            </w:r>
          </w:p>
          <w:p w:rsidR="008A6D7A" w:rsidRDefault="008A6D7A" w:rsidP="008A6D7A">
            <w:proofErr w:type="spellStart"/>
            <w:r>
              <w:t>BESt</w:t>
            </w:r>
            <w:proofErr w:type="spellEnd"/>
            <w:r>
              <w:t xml:space="preserve"> Implementation,</w:t>
            </w:r>
          </w:p>
          <w:p w:rsidR="008A6D7A" w:rsidRPr="00906BEE" w:rsidRDefault="008A6D7A" w:rsidP="008A6D7A">
            <w:r>
              <w:t>MCSD with Visual Basic</w:t>
            </w:r>
          </w:p>
        </w:tc>
        <w:tc>
          <w:tcPr>
            <w:tcW w:w="668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84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0F5D3B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680DC558F54B4798ABCA0583812B698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E24CC2">
                        <w:t>Kumar .V. N. R. H. Vaddadi</w:t>
                      </w:r>
                    </w:sdtContent>
                  </w:sdt>
                </w:p>
                <w:p w:rsidR="00906BEE" w:rsidRPr="00906BEE" w:rsidRDefault="00F90BBB" w:rsidP="00F90BBB">
                  <w:pPr>
                    <w:pStyle w:val="Heading2"/>
                    <w:outlineLvl w:val="1"/>
                  </w:pP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2483DBCABEE43779BB5D63A91965F76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A294B" w:rsidRPr="00BA294B">
                        <w:t>Associate Consultant</w:t>
                      </w:r>
                      <w:r w:rsidR="00BA294B">
                        <w:t xml:space="preserve"> in cyient ltd</w:t>
                      </w:r>
                    </w:sdtContent>
                  </w:sdt>
                </w:p>
              </w:tc>
            </w:tr>
          </w:tbl>
          <w:p w:rsidR="002C2CDD" w:rsidRPr="00906BEE" w:rsidRDefault="000F5D3B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642ADABEFD24FA692EEE60BB527D4B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7B7DD6" w:rsidP="007569C1">
            <w:pPr>
              <w:pStyle w:val="Heading4"/>
            </w:pPr>
            <w:r>
              <w:t>Associate Consultant</w:t>
            </w:r>
            <w:r w:rsidR="002C2CDD" w:rsidRPr="00906BEE">
              <w:t xml:space="preserve"> • </w:t>
            </w:r>
            <w:r>
              <w:t>Cyient Ltd</w:t>
            </w:r>
            <w:r w:rsidR="002C2CDD" w:rsidRPr="00906BEE">
              <w:t xml:space="preserve"> • </w:t>
            </w:r>
            <w:r>
              <w:t xml:space="preserve">29/12/2011 </w:t>
            </w:r>
            <w:r w:rsidRPr="00906BEE">
              <w:t>–</w:t>
            </w:r>
            <w:r w:rsidR="00F47E97" w:rsidRPr="00906BEE">
              <w:t xml:space="preserve"> </w:t>
            </w:r>
            <w:r>
              <w:t>till date</w:t>
            </w:r>
          </w:p>
          <w:p w:rsidR="002C2CDD" w:rsidRPr="00906BEE" w:rsidRDefault="00985317" w:rsidP="007569C1">
            <w:r>
              <w:t>Over 6 years I majorly worked as Individual contributor and delivered work products with challenging clients with little bit of onsite experience in to client location</w:t>
            </w:r>
          </w:p>
          <w:p w:rsidR="002C2CDD" w:rsidRPr="00906BEE" w:rsidRDefault="003B6AF9" w:rsidP="007569C1">
            <w:pPr>
              <w:pStyle w:val="Heading4"/>
            </w:pPr>
            <w:r>
              <w:t>Systems Analyst</w:t>
            </w:r>
            <w:r w:rsidR="002C2CDD" w:rsidRPr="00906BEE">
              <w:t xml:space="preserve"> • </w:t>
            </w:r>
            <w:r w:rsidRPr="003B6AF9">
              <w:rPr>
                <w:rFonts w:eastAsia="Roman PS"/>
                <w:bCs/>
                <w:iCs w:val="0"/>
                <w:color w:val="000000"/>
              </w:rPr>
              <w:t>Tech Mahindra</w:t>
            </w:r>
            <w:r w:rsidR="002C2CDD" w:rsidRPr="00906BEE">
              <w:t xml:space="preserve"> • </w:t>
            </w:r>
            <w:r>
              <w:t>Dec 2007</w:t>
            </w:r>
            <w:r w:rsidR="00F47E97" w:rsidRPr="00906BEE">
              <w:t xml:space="preserve"> – </w:t>
            </w:r>
            <w:r>
              <w:t>dec 2011</w:t>
            </w:r>
          </w:p>
          <w:p w:rsidR="002C2CDD" w:rsidRDefault="003B6AF9" w:rsidP="007569C1">
            <w:r>
              <w:t xml:space="preserve">4 years of experience in various domains like telecom, commercial finance with clients like British Petroleum, Cisco, GE Commercial Finance, </w:t>
            </w:r>
            <w:proofErr w:type="spellStart"/>
            <w:r w:rsidR="004029AD">
              <w:t>Witribe</w:t>
            </w:r>
            <w:proofErr w:type="spellEnd"/>
            <w:r w:rsidR="004029AD">
              <w:t xml:space="preserve">, Viva Telecom. Had been to short onsite trip in to customer location. Majorly handled the teams with maximum team size of 12. </w:t>
            </w:r>
          </w:p>
          <w:p w:rsidR="004029AD" w:rsidRDefault="004029AD" w:rsidP="007569C1"/>
          <w:p w:rsidR="004029AD" w:rsidRDefault="004029AD" w:rsidP="007569C1">
            <w:pPr>
              <w:rPr>
                <w:rFonts w:asciiTheme="majorHAnsi" w:eastAsiaTheme="majorEastAsia" w:hAnsiTheme="majorHAnsi" w:cstheme="majorBidi"/>
                <w:iCs/>
                <w:caps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</w:rPr>
              <w:t xml:space="preserve">Systems Analyst </w:t>
            </w:r>
            <w:r w:rsidRPr="00906BEE">
              <w:t>•</w:t>
            </w:r>
            <w:r w:rsidRPr="004029AD">
              <w:rPr>
                <w:rFonts w:asciiTheme="majorHAnsi" w:eastAsiaTheme="majorEastAsia" w:hAnsiTheme="majorHAnsi" w:cstheme="majorBidi"/>
                <w:iCs/>
                <w:caps/>
              </w:rPr>
              <w:t xml:space="preserve"> Convergys Info. Mgmt Pvt. Ltd</w:t>
            </w:r>
            <w:r>
              <w:rPr>
                <w:rFonts w:asciiTheme="majorHAnsi" w:eastAsiaTheme="majorEastAsia" w:hAnsiTheme="majorHAnsi" w:cstheme="majorBidi"/>
                <w:iCs/>
                <w:caps/>
              </w:rPr>
              <w:t xml:space="preserve"> </w:t>
            </w:r>
            <w:r w:rsidRPr="00906BEE">
              <w:t>•</w:t>
            </w:r>
            <w:r>
              <w:rPr>
                <w:rFonts w:asciiTheme="majorHAnsi" w:eastAsiaTheme="majorEastAsia" w:hAnsiTheme="majorHAnsi" w:cstheme="majorBidi"/>
                <w:iCs/>
                <w:caps/>
              </w:rPr>
              <w:t xml:space="preserve"> June 2005 to Dec 2007</w:t>
            </w:r>
          </w:p>
          <w:p w:rsidR="004029AD" w:rsidRDefault="004029AD" w:rsidP="007569C1">
            <w:r w:rsidRPr="004029AD">
              <w:t>Over</w:t>
            </w:r>
            <w:r>
              <w:t xml:space="preserve"> 2 years I worked as individual contributor and SME for telecom billing solution. Majorly worked and supported popular solution called ‘Geneva Billing’ which is subsequently renames as ‘</w:t>
            </w:r>
            <w:proofErr w:type="spellStart"/>
            <w:r>
              <w:t>Infynys</w:t>
            </w:r>
            <w:proofErr w:type="spellEnd"/>
            <w:r>
              <w:t xml:space="preserve"> Rating and Billing’. </w:t>
            </w:r>
          </w:p>
          <w:p w:rsidR="004029AD" w:rsidRDefault="004029AD" w:rsidP="007569C1"/>
          <w:p w:rsidR="004029AD" w:rsidRDefault="004029AD" w:rsidP="007569C1">
            <w:pPr>
              <w:rPr>
                <w:rFonts w:asciiTheme="majorHAnsi" w:eastAsiaTheme="majorEastAsia" w:hAnsiTheme="majorHAnsi" w:cstheme="majorBidi"/>
                <w:iCs/>
                <w:caps/>
              </w:rPr>
            </w:pPr>
            <w:r w:rsidRPr="004029AD">
              <w:rPr>
                <w:rFonts w:asciiTheme="majorHAnsi" w:eastAsiaTheme="majorEastAsia" w:hAnsiTheme="majorHAnsi" w:cstheme="majorBidi"/>
                <w:iCs/>
                <w:caps/>
              </w:rPr>
              <w:t>Assistant Systems Engineer • Tata Consultancy Service • Jan 2004 – Jul 2005</w:t>
            </w:r>
          </w:p>
          <w:p w:rsidR="004029AD" w:rsidRPr="004029AD" w:rsidRDefault="004029AD" w:rsidP="007569C1">
            <w:r w:rsidRPr="004029AD">
              <w:t>Over 1 Year</w:t>
            </w:r>
            <w:r>
              <w:t xml:space="preserve"> I worked as Individual contributor for Ericsson project. </w:t>
            </w:r>
          </w:p>
          <w:p w:rsidR="002C2CDD" w:rsidRPr="00906BEE" w:rsidRDefault="000F5D3B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AD90D594C904548B3BA05D550EFE40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291E25" w:rsidP="007569C1">
            <w:pPr>
              <w:pStyle w:val="Heading4"/>
            </w:pPr>
            <w:r>
              <w:t>M</w:t>
            </w:r>
            <w:r w:rsidR="0040321D">
              <w:t xml:space="preserve">aster of </w:t>
            </w:r>
            <w:r>
              <w:t>C</w:t>
            </w:r>
            <w:r w:rsidR="0040321D">
              <w:t xml:space="preserve">omputer </w:t>
            </w:r>
            <w:r>
              <w:t>A</w:t>
            </w:r>
            <w:r w:rsidR="0040321D">
              <w:t>pplication</w:t>
            </w:r>
            <w:r w:rsidR="002C2CDD" w:rsidRPr="00906BEE">
              <w:t xml:space="preserve">• </w:t>
            </w:r>
            <w:r>
              <w:t>March 1999</w:t>
            </w:r>
            <w:r w:rsidR="002C2CDD" w:rsidRPr="00906BEE">
              <w:t xml:space="preserve"> • </w:t>
            </w:r>
            <w:r w:rsidR="0040321D">
              <w:t>Post Graduation</w:t>
            </w:r>
          </w:p>
          <w:p w:rsidR="002C2CDD" w:rsidRPr="00906BEE" w:rsidRDefault="00C87B67" w:rsidP="007569C1">
            <w:r>
              <w:t xml:space="preserve">Passed out in the year 1999 </w:t>
            </w:r>
            <w:r w:rsidR="00860ACF">
              <w:t xml:space="preserve">from Osmania University </w:t>
            </w:r>
            <w:r>
              <w:t xml:space="preserve">with 67% aggregate. I have done my final semester project in </w:t>
            </w:r>
            <w:proofErr w:type="spellStart"/>
            <w:r>
              <w:t>nisiet</w:t>
            </w:r>
            <w:proofErr w:type="spellEnd"/>
            <w:r>
              <w:t xml:space="preserve">, </w:t>
            </w:r>
            <w:r w:rsidR="00E713D4">
              <w:t>C</w:t>
            </w:r>
            <w:r>
              <w:t xml:space="preserve">entral </w:t>
            </w:r>
            <w:proofErr w:type="spellStart"/>
            <w:r>
              <w:t>Govt</w:t>
            </w:r>
            <w:proofErr w:type="spellEnd"/>
            <w:r>
              <w:t xml:space="preserve"> (autonomous body)</w:t>
            </w:r>
          </w:p>
          <w:p w:rsidR="002C2CDD" w:rsidRPr="00906BEE" w:rsidRDefault="00C87B67" w:rsidP="007569C1">
            <w:pPr>
              <w:pStyle w:val="Heading4"/>
            </w:pPr>
            <w:r>
              <w:t>bsc electronics</w:t>
            </w:r>
            <w:r w:rsidR="002C2CDD" w:rsidRPr="00906BEE">
              <w:t xml:space="preserve"> • </w:t>
            </w:r>
            <w:r>
              <w:t>March 1996</w:t>
            </w:r>
            <w:r w:rsidR="002C2CDD" w:rsidRPr="00906BEE">
              <w:t xml:space="preserve"> • </w:t>
            </w:r>
            <w:r>
              <w:t>graduation</w:t>
            </w:r>
          </w:p>
          <w:p w:rsidR="002C2CDD" w:rsidRDefault="00C87B67" w:rsidP="007569C1">
            <w:r>
              <w:t>Passed out in 1996</w:t>
            </w:r>
            <w:r w:rsidR="00860ACF">
              <w:t xml:space="preserve"> from Osmania University</w:t>
            </w:r>
            <w:r>
              <w:t xml:space="preserve"> with 64% aggregate</w:t>
            </w:r>
          </w:p>
          <w:p w:rsidR="00860ACF" w:rsidRDefault="00860ACF" w:rsidP="007569C1"/>
          <w:p w:rsidR="00860ACF" w:rsidRDefault="00860ACF" w:rsidP="00860ACF">
            <w:pPr>
              <w:pStyle w:val="Heading4"/>
            </w:pPr>
            <w:r>
              <w:t xml:space="preserve">(10 +2) MPC </w:t>
            </w:r>
            <w:r w:rsidRPr="00906BEE">
              <w:t xml:space="preserve">• </w:t>
            </w:r>
            <w:r>
              <w:t xml:space="preserve">March 1992 </w:t>
            </w:r>
            <w:r w:rsidRPr="00906BEE">
              <w:t xml:space="preserve">• </w:t>
            </w:r>
            <w:r>
              <w:t>Intermediate</w:t>
            </w:r>
          </w:p>
          <w:p w:rsidR="00860ACF" w:rsidRDefault="00860ACF" w:rsidP="00860ACF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 w:rsidRPr="00860ACF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Passed out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from IPE board with 69% aggregate</w:t>
            </w:r>
          </w:p>
          <w:p w:rsidR="00860ACF" w:rsidRDefault="00860ACF" w:rsidP="00860ACF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:rsidR="00860ACF" w:rsidRDefault="00860ACF" w:rsidP="00860ACF">
            <w:pPr>
              <w:pStyle w:val="Heading4"/>
            </w:pPr>
            <w:r>
              <w:t xml:space="preserve">SSC </w:t>
            </w:r>
            <w:r w:rsidRPr="00906BEE">
              <w:t xml:space="preserve">• </w:t>
            </w:r>
            <w:r>
              <w:t xml:space="preserve">March 1990 </w:t>
            </w:r>
            <w:r w:rsidRPr="00906BEE">
              <w:t xml:space="preserve">• </w:t>
            </w:r>
            <w:r>
              <w:t>School</w:t>
            </w:r>
          </w:p>
          <w:p w:rsidR="00860ACF" w:rsidRPr="00860ACF" w:rsidRDefault="00860ACF" w:rsidP="00860ACF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 w:rsidRPr="00860ACF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Passed out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from SSC board with 62% aggregate</w:t>
            </w:r>
          </w:p>
          <w:p w:rsidR="00860ACF" w:rsidRPr="00860ACF" w:rsidRDefault="00860ACF" w:rsidP="00860ACF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:rsidR="002C2CDD" w:rsidRPr="00906BEE" w:rsidRDefault="000F5D3B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616154D30AC84D2C9A0AA4F4F40608A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F1407A" w:rsidRDefault="00643C60" w:rsidP="00F1407A">
            <w:r>
              <w:t>I am interested in feeding cows, and wanted to adapt few</w:t>
            </w:r>
            <w:r w:rsidR="000304FF">
              <w:t xml:space="preserve"> orphan cows which are either </w:t>
            </w:r>
            <w:r w:rsidR="00F1407A">
              <w:t>prone</w:t>
            </w:r>
            <w:r w:rsidR="000304FF">
              <w:t xml:space="preserve"> to the hands of </w:t>
            </w:r>
            <w:r w:rsidR="00F1407A">
              <w:t xml:space="preserve">a </w:t>
            </w:r>
            <w:r w:rsidR="000304FF">
              <w:t xml:space="preserve">butcher or </w:t>
            </w:r>
            <w:r w:rsidR="00F1407A">
              <w:t xml:space="preserve">leave </w:t>
            </w:r>
            <w:r w:rsidR="000304FF">
              <w:t xml:space="preserve">them </w:t>
            </w:r>
            <w:r w:rsidR="00F1407A">
              <w:t xml:space="preserve">on </w:t>
            </w:r>
            <w:r w:rsidR="000304FF">
              <w:t>street roads.</w:t>
            </w:r>
            <w:r>
              <w:t xml:space="preserve"> </w:t>
            </w:r>
            <w:r w:rsidR="00F1407A">
              <w:t xml:space="preserve">During my free times </w:t>
            </w:r>
            <w:r>
              <w:t xml:space="preserve">I visit any cow farms. </w:t>
            </w:r>
            <w:r w:rsidR="00F1407A">
              <w:t xml:space="preserve"> </w:t>
            </w:r>
          </w:p>
          <w:p w:rsidR="00741125" w:rsidRPr="00906BEE" w:rsidRDefault="00643C60" w:rsidP="00F1407A">
            <w:r>
              <w:t>I would like to do</w:t>
            </w:r>
            <w:r w:rsidR="00F1407A">
              <w:t>nate 5</w:t>
            </w:r>
            <w:r>
              <w:t xml:space="preserve">% of my income to poor people. Usually every month I donate some amount to office colleagues who die accidentally and request for alms from peer associates. </w:t>
            </w:r>
          </w:p>
        </w:tc>
      </w:tr>
    </w:tbl>
    <w:p w:rsidR="00290AAA" w:rsidRDefault="00290AAA" w:rsidP="00E22E87">
      <w:pPr>
        <w:pStyle w:val="NoSpacing"/>
      </w:pPr>
    </w:p>
    <w:p w:rsidR="00860ACF" w:rsidRDefault="0009176A" w:rsidP="00860ACF">
      <w:pPr>
        <w:pStyle w:val="Heading3"/>
      </w:pPr>
      <w:r>
        <w:lastRenderedPageBreak/>
        <w:t>Projects</w:t>
      </w:r>
    </w:p>
    <w:p w:rsidR="00B6241A" w:rsidRDefault="00B6241A" w:rsidP="00E22E87">
      <w:pPr>
        <w:pStyle w:val="NoSpacing"/>
      </w:pPr>
    </w:p>
    <w:p w:rsidR="00DF025B" w:rsidRDefault="00DF025B" w:rsidP="00DF025B">
      <w:pPr>
        <w:outlineLvl w:val="0"/>
      </w:pPr>
      <w:r>
        <w:t>1.</w:t>
      </w:r>
    </w:p>
    <w:p w:rsidR="00DF025B" w:rsidRDefault="00DF025B" w:rsidP="00DF025B">
      <w:pPr>
        <w:outlineLvl w:val="0"/>
      </w:pPr>
      <w:r>
        <w:t>Position: Associate Consultant</w:t>
      </w:r>
    </w:p>
    <w:p w:rsidR="00DF025B" w:rsidRDefault="00DF025B" w:rsidP="00DF025B">
      <w:pPr>
        <w:outlineLvl w:val="0"/>
      </w:pPr>
      <w:r>
        <w:t>Company: Cyient Ltd</w:t>
      </w:r>
    </w:p>
    <w:p w:rsidR="00DF025B" w:rsidRDefault="00DF025B" w:rsidP="00DF025B">
      <w:r>
        <w:t>Location: Hyderabad</w:t>
      </w:r>
    </w:p>
    <w:p w:rsidR="00DF025B" w:rsidRDefault="00DF025B" w:rsidP="00DF025B">
      <w:r>
        <w:t xml:space="preserve">Role: Individual Contributor (Agile Model) 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>Customer Name: Bombardier Transformation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Software: MS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server, Xamarin, </w:t>
      </w:r>
      <w:r>
        <w:rPr>
          <w:rStyle w:val="label-text"/>
          <w:rFonts w:ascii="Arial" w:hAnsi="Arial"/>
          <w:bCs/>
        </w:rPr>
        <w:t xml:space="preserve">C# ASP.Net, MVC, Angular JS, WCF, WEBAPI 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Description: 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Web based ASP.Net project using UI Framework in Angular JS, and business logic with WebApi, taking services from WCF interacting the Database with Repository. 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Also worked in Xamarin for Android development for a </w:t>
      </w: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pilot project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>Worked onsite in Italy, Customer location</w:t>
      </w:r>
    </w:p>
    <w:p w:rsidR="00B6241A" w:rsidRDefault="00B6241A" w:rsidP="00E22E87">
      <w:pPr>
        <w:pStyle w:val="NoSpacing"/>
      </w:pPr>
    </w:p>
    <w:p w:rsidR="00DF025B" w:rsidRDefault="00DF025B" w:rsidP="00DF025B">
      <w:pPr>
        <w:outlineLvl w:val="0"/>
      </w:pPr>
      <w:r>
        <w:t>2.</w:t>
      </w:r>
    </w:p>
    <w:p w:rsidR="00DF025B" w:rsidRDefault="00DF025B" w:rsidP="00DF025B">
      <w:pPr>
        <w:outlineLvl w:val="0"/>
      </w:pPr>
      <w:r>
        <w:t>Position: Associate Consultant</w:t>
      </w:r>
    </w:p>
    <w:p w:rsidR="00DF025B" w:rsidRDefault="00DF025B" w:rsidP="00DF025B">
      <w:pPr>
        <w:outlineLvl w:val="0"/>
      </w:pPr>
      <w:r>
        <w:t>Company: Cyient Ltd</w:t>
      </w:r>
    </w:p>
    <w:p w:rsidR="00DF025B" w:rsidRDefault="00DF025B" w:rsidP="00DF025B">
      <w:r>
        <w:t>Location: Hyderabad</w:t>
      </w:r>
    </w:p>
    <w:p w:rsidR="00DF025B" w:rsidRDefault="002B14D7" w:rsidP="00DF025B">
      <w:r>
        <w:t>Role:</w:t>
      </w:r>
      <w:r w:rsidR="00DF025B">
        <w:t xml:space="preserve"> Individual Contributor (Agile Model) 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Customer Name: I H </w:t>
      </w:r>
      <w:r w:rsidR="002B14D7">
        <w:rPr>
          <w:color w:val="000000"/>
        </w:rPr>
        <w:t>S INC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Software: MS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Server, </w:t>
      </w:r>
      <w:r>
        <w:rPr>
          <w:rStyle w:val="label-text"/>
          <w:rFonts w:ascii="Arial" w:hAnsi="Arial"/>
          <w:bCs/>
        </w:rPr>
        <w:t xml:space="preserve">VC++, C++ in Unix, C# 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>Description: Migrate OLD database to new Database. Maintenance, bug fixes and enhancement of client modules</w:t>
      </w:r>
    </w:p>
    <w:p w:rsidR="00DF025B" w:rsidRPr="00541DE1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b/>
          <w:bCs/>
          <w:i/>
          <w:iCs/>
          <w:color w:val="000000"/>
        </w:rPr>
        <w:t>Contribution</w:t>
      </w:r>
      <w:r>
        <w:rPr>
          <w:color w:val="000000"/>
        </w:rPr>
        <w:t xml:space="preserve">:        </w:t>
      </w:r>
    </w:p>
    <w:p w:rsidR="00DF025B" w:rsidRDefault="00DF025B" w:rsidP="00DF025B">
      <w:pPr>
        <w:ind w:left="720" w:hanging="720"/>
      </w:pPr>
      <w:r>
        <w:t>-</w:t>
      </w:r>
      <w:r>
        <w:tab/>
        <w:t xml:space="preserve">Interacting with the client day to day basis. Analyzing the client’s requirements and make a feasible study, break down into individual work components. </w:t>
      </w:r>
    </w:p>
    <w:p w:rsidR="00DF025B" w:rsidRDefault="00DF025B" w:rsidP="00DF025B">
      <w:r>
        <w:t>-</w:t>
      </w:r>
      <w:r>
        <w:tab/>
        <w:t>Estimations, Implementation and hence preparing the project plan</w:t>
      </w:r>
    </w:p>
    <w:p w:rsidR="00DF025B" w:rsidRDefault="00DF025B" w:rsidP="00DF025B">
      <w:r>
        <w:t>-</w:t>
      </w:r>
      <w:r>
        <w:tab/>
        <w:t>Individual Contributor</w:t>
      </w:r>
    </w:p>
    <w:p w:rsidR="00DF025B" w:rsidRDefault="00DF025B" w:rsidP="00E22E87">
      <w:pPr>
        <w:pStyle w:val="NoSpacing"/>
      </w:pPr>
    </w:p>
    <w:p w:rsidR="00B6241A" w:rsidRDefault="00B6241A" w:rsidP="00E22E87">
      <w:pPr>
        <w:pStyle w:val="NoSpacing"/>
      </w:pPr>
    </w:p>
    <w:p w:rsidR="00B6241A" w:rsidRDefault="00E842B4" w:rsidP="00E22E87">
      <w:pPr>
        <w:pStyle w:val="NoSpacing"/>
      </w:pPr>
      <w:r>
        <w:lastRenderedPageBreak/>
        <w:t>3.</w:t>
      </w:r>
    </w:p>
    <w:p w:rsidR="00E842B4" w:rsidRDefault="00E842B4" w:rsidP="00E22E87">
      <w:pPr>
        <w:pStyle w:val="NoSpacing"/>
      </w:pPr>
      <w:r>
        <w:t>Company: Tech Mahindra</w:t>
      </w:r>
    </w:p>
    <w:p w:rsidR="00E842B4" w:rsidRDefault="00E842B4" w:rsidP="00E22E87">
      <w:pPr>
        <w:pStyle w:val="NoSpacing"/>
      </w:pPr>
    </w:p>
    <w:p w:rsidR="00E842B4" w:rsidRDefault="00E842B4" w:rsidP="00E842B4">
      <w:pPr>
        <w:tabs>
          <w:tab w:val="left" w:pos="3240"/>
        </w:tabs>
        <w:jc w:val="both"/>
        <w:rPr>
          <w:color w:val="000000"/>
        </w:rPr>
      </w:pPr>
      <w:r>
        <w:rPr>
          <w:b/>
          <w:bCs/>
          <w:i/>
          <w:iCs/>
          <w:color w:val="000000"/>
        </w:rPr>
        <w:t>Major Contribution in various projects</w:t>
      </w:r>
      <w:r>
        <w:rPr>
          <w:color w:val="000000"/>
        </w:rPr>
        <w:t>:</w:t>
      </w:r>
    </w:p>
    <w:p w:rsidR="00E842B4" w:rsidRDefault="00E842B4" w:rsidP="00987174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</w:tabs>
        <w:ind w:right="108"/>
        <w:jc w:val="both"/>
      </w:pPr>
      <w:r>
        <w:t>Worked in Kuwait, for VIVA telecom client location. Analyzing the Business requirements and converting them to High Level design specifications and mentoring the Team.</w:t>
      </w:r>
    </w:p>
    <w:p w:rsidR="00E842B4" w:rsidRDefault="00E842B4" w:rsidP="00987174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</w:tabs>
        <w:ind w:right="108"/>
        <w:jc w:val="both"/>
      </w:pPr>
      <w:r>
        <w:t xml:space="preserve">Involved in preparing </w:t>
      </w:r>
      <w:proofErr w:type="spellStart"/>
      <w:r>
        <w:t>SoW</w:t>
      </w:r>
      <w:proofErr w:type="spellEnd"/>
      <w:r>
        <w:t xml:space="preserve"> and project health while working for GE Commercial finance client</w:t>
      </w:r>
    </w:p>
    <w:p w:rsidR="00E842B4" w:rsidRDefault="00E842B4" w:rsidP="00987174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</w:tabs>
        <w:ind w:right="108"/>
        <w:jc w:val="both"/>
      </w:pPr>
      <w:r>
        <w:t>Involved in preparing the understanding of project work flows and in the design of new proposed system.</w:t>
      </w:r>
    </w:p>
    <w:p w:rsidR="00E842B4" w:rsidRDefault="00E842B4" w:rsidP="00987174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</w:tabs>
        <w:ind w:right="108"/>
        <w:jc w:val="both"/>
      </w:pPr>
      <w:r>
        <w:t xml:space="preserve">Worked for Prepaid and Postpaid Module for Testing of the Broadband services of </w:t>
      </w:r>
      <w:proofErr w:type="spellStart"/>
      <w:r>
        <w:t>Witribe</w:t>
      </w:r>
      <w:proofErr w:type="spellEnd"/>
    </w:p>
    <w:p w:rsidR="00E842B4" w:rsidRDefault="00E842B4" w:rsidP="00987174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</w:tabs>
        <w:ind w:right="108"/>
        <w:jc w:val="both"/>
      </w:pPr>
      <w:r>
        <w:t>Worked for British Petroleum client as Project Manager, handled the team size of 12. Executed the project from Chennai Satyam</w:t>
      </w:r>
    </w:p>
    <w:p w:rsidR="00987174" w:rsidRDefault="00987174" w:rsidP="00987174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</w:tabs>
        <w:ind w:right="108"/>
        <w:jc w:val="both"/>
      </w:pPr>
      <w:r>
        <w:t>Worked as Individual Contributor for Email2db product in Cisco account</w:t>
      </w:r>
    </w:p>
    <w:p w:rsidR="00987174" w:rsidRDefault="00987174" w:rsidP="00987174">
      <w:pPr>
        <w:tabs>
          <w:tab w:val="left" w:pos="720"/>
          <w:tab w:val="left" w:pos="1080"/>
          <w:tab w:val="left" w:pos="1440"/>
        </w:tabs>
        <w:ind w:right="108"/>
        <w:jc w:val="both"/>
      </w:pPr>
    </w:p>
    <w:p w:rsidR="00987174" w:rsidRDefault="00987174" w:rsidP="00987174">
      <w:pPr>
        <w:tabs>
          <w:tab w:val="left" w:pos="720"/>
          <w:tab w:val="left" w:pos="1080"/>
          <w:tab w:val="left" w:pos="1440"/>
        </w:tabs>
        <w:ind w:right="108"/>
        <w:jc w:val="both"/>
      </w:pPr>
      <w:r>
        <w:t xml:space="preserve">4. </w:t>
      </w:r>
    </w:p>
    <w:p w:rsidR="00987174" w:rsidRDefault="00987174" w:rsidP="00987174">
      <w:pPr>
        <w:pStyle w:val="NoSpacing"/>
      </w:pPr>
      <w:r>
        <w:t xml:space="preserve">Company: </w:t>
      </w:r>
      <w:r w:rsidRPr="00987174">
        <w:t xml:space="preserve">Convergys Info. </w:t>
      </w:r>
      <w:proofErr w:type="spellStart"/>
      <w:r w:rsidRPr="00987174">
        <w:t>Mgmt</w:t>
      </w:r>
      <w:proofErr w:type="spellEnd"/>
      <w:r w:rsidRPr="00987174">
        <w:t xml:space="preserve"> Pvt. Ltd</w:t>
      </w:r>
    </w:p>
    <w:p w:rsidR="00987174" w:rsidRDefault="00987174" w:rsidP="00987174">
      <w:pPr>
        <w:spacing w:line="240" w:lineRule="atLeast"/>
        <w:jc w:val="both"/>
        <w:outlineLvl w:val="0"/>
        <w:rPr>
          <w:color w:val="000000"/>
        </w:rPr>
      </w:pPr>
      <w:r>
        <w:rPr>
          <w:b/>
          <w:bCs/>
          <w:color w:val="000000"/>
        </w:rPr>
        <w:t>Responsibility in the Project</w:t>
      </w:r>
      <w:r>
        <w:rPr>
          <w:color w:val="000000"/>
        </w:rPr>
        <w:t xml:space="preserve">: </w:t>
      </w:r>
    </w:p>
    <w:p w:rsidR="00987174" w:rsidRPr="00987174" w:rsidRDefault="00987174" w:rsidP="00987174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suppressAutoHyphens/>
        <w:overflowPunct w:val="0"/>
        <w:adjustRightInd w:val="0"/>
        <w:spacing w:line="240" w:lineRule="atLeast"/>
        <w:rPr>
          <w:color w:val="000000"/>
        </w:rPr>
      </w:pPr>
      <w:r w:rsidRPr="00987174">
        <w:rPr>
          <w:color w:val="000000"/>
        </w:rPr>
        <w:t>Understand the Process flow of Geneva Billing Engine.</w:t>
      </w:r>
    </w:p>
    <w:p w:rsidR="00987174" w:rsidRPr="00987174" w:rsidRDefault="00987174" w:rsidP="00987174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suppressAutoHyphens/>
        <w:overflowPunct w:val="0"/>
        <w:adjustRightInd w:val="0"/>
        <w:spacing w:line="240" w:lineRule="atLeast"/>
        <w:rPr>
          <w:color w:val="000000"/>
        </w:rPr>
      </w:pPr>
      <w:r w:rsidRPr="00987174">
        <w:rPr>
          <w:color w:val="000000"/>
        </w:rPr>
        <w:t>Mentoring the development team for Implementing the Business Rules for Billing Catalogue and Product Configuration</w:t>
      </w:r>
    </w:p>
    <w:p w:rsidR="00987174" w:rsidRPr="00987174" w:rsidRDefault="00987174" w:rsidP="00987174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suppressAutoHyphens/>
        <w:overflowPunct w:val="0"/>
        <w:adjustRightInd w:val="0"/>
        <w:spacing w:line="240" w:lineRule="atLeast"/>
        <w:rPr>
          <w:color w:val="000000"/>
        </w:rPr>
      </w:pPr>
      <w:r w:rsidRPr="00987174">
        <w:rPr>
          <w:color w:val="000000"/>
        </w:rPr>
        <w:t>Follow the Geneva Process while Implementation, Testing and Deployment.</w:t>
      </w:r>
    </w:p>
    <w:p w:rsidR="00987174" w:rsidRPr="00987174" w:rsidRDefault="00987174" w:rsidP="00987174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suppressAutoHyphens/>
        <w:overflowPunct w:val="0"/>
        <w:adjustRightInd w:val="0"/>
        <w:spacing w:line="240" w:lineRule="atLeast"/>
        <w:rPr>
          <w:color w:val="000000"/>
        </w:rPr>
      </w:pPr>
      <w:r w:rsidRPr="00987174">
        <w:rPr>
          <w:color w:val="000000"/>
        </w:rPr>
        <w:t>Writing Automated test scripts for the Unit Test Cases (also Called Regression tests) in Unix</w:t>
      </w:r>
    </w:p>
    <w:p w:rsidR="00987174" w:rsidRPr="00987174" w:rsidRDefault="00987174" w:rsidP="00987174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suppressAutoHyphens/>
        <w:overflowPunct w:val="0"/>
        <w:adjustRightInd w:val="0"/>
        <w:spacing w:line="240" w:lineRule="auto"/>
        <w:jc w:val="both"/>
      </w:pPr>
      <w:r w:rsidRPr="00987174">
        <w:rPr>
          <w:color w:val="000000"/>
        </w:rPr>
        <w:t>Providing System Test Support</w:t>
      </w:r>
    </w:p>
    <w:p w:rsidR="00987174" w:rsidRDefault="00987174" w:rsidP="00987174">
      <w:pPr>
        <w:widowControl w:val="0"/>
        <w:tabs>
          <w:tab w:val="left" w:pos="1440"/>
        </w:tabs>
        <w:suppressAutoHyphens/>
        <w:overflowPunct w:val="0"/>
        <w:adjustRightInd w:val="0"/>
        <w:spacing w:line="240" w:lineRule="auto"/>
        <w:jc w:val="both"/>
        <w:rPr>
          <w:color w:val="000000"/>
        </w:rPr>
      </w:pPr>
    </w:p>
    <w:p w:rsidR="00987174" w:rsidRDefault="00987174" w:rsidP="00987174">
      <w:pPr>
        <w:widowControl w:val="0"/>
        <w:tabs>
          <w:tab w:val="left" w:pos="1440"/>
        </w:tabs>
        <w:suppressAutoHyphens/>
        <w:overflowPunct w:val="0"/>
        <w:adjustRightInd w:val="0"/>
        <w:spacing w:line="240" w:lineRule="auto"/>
        <w:jc w:val="both"/>
        <w:rPr>
          <w:color w:val="000000"/>
        </w:rPr>
      </w:pPr>
      <w:r>
        <w:rPr>
          <w:color w:val="000000"/>
        </w:rPr>
        <w:t>5.</w:t>
      </w:r>
    </w:p>
    <w:p w:rsidR="00987174" w:rsidRDefault="00987174" w:rsidP="00987174">
      <w:pPr>
        <w:pStyle w:val="NoSpacing"/>
      </w:pPr>
      <w:r>
        <w:t>Company: Tata Consultancy Services</w:t>
      </w:r>
    </w:p>
    <w:p w:rsidR="00987174" w:rsidRDefault="00987174" w:rsidP="00987174">
      <w:pPr>
        <w:tabs>
          <w:tab w:val="left" w:pos="900"/>
        </w:tabs>
        <w:ind w:left="360" w:hanging="360"/>
        <w:jc w:val="both"/>
        <w:outlineLvl w:val="0"/>
        <w:rPr>
          <w:b/>
          <w:bCs/>
        </w:rPr>
      </w:pPr>
      <w:r>
        <w:rPr>
          <w:b/>
          <w:bCs/>
        </w:rPr>
        <w:t>Simulated Environment Area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t>Worked as Team Leader for Supply Support Team.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t>Participated in developing the framework for WinV5 a traffic generator (mainly PSTN, and ISDN) tool for SEA.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t>Maintenance of SEA related bugs in Devices module.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t xml:space="preserve">Involved in Designing, Coding a component which simulates ISDNPRA </w:t>
      </w:r>
      <w:proofErr w:type="gramStart"/>
      <w:r>
        <w:t>traffic .</w:t>
      </w:r>
      <w:proofErr w:type="gramEnd"/>
      <w:r>
        <w:t xml:space="preserve"> The component involves coding and decoding of V5.2 protocol frames for ISDNPRA traffic.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t xml:space="preserve">Involved in development and maintenance </w:t>
      </w:r>
      <w:proofErr w:type="gramStart"/>
      <w:r>
        <w:t>of  EAR</w:t>
      </w:r>
      <w:proofErr w:type="gramEnd"/>
      <w:r>
        <w:t>(Engine Access Ramp) which acts as  an Access Node  carrying  the call traffic of  subscribers to Local Exchange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lastRenderedPageBreak/>
        <w:t xml:space="preserve">Involved in helping the team members for developing Remote Subscriber Switch which was similar on lines to Engine Access Ramp 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t xml:space="preserve">Involved in Maintenance of Components simulating PSTN traffic and ISDNBA traffic. These component involves coding and decoding of V5.1 Protocol frames for PSTN and </w:t>
      </w:r>
      <w:proofErr w:type="gramStart"/>
      <w:r>
        <w:t>ISDNBA  traffic</w:t>
      </w:r>
      <w:proofErr w:type="gramEnd"/>
    </w:p>
    <w:p w:rsidR="003B3BC9" w:rsidRDefault="003B3BC9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B3BC9" w:rsidRDefault="003B3BC9" w:rsidP="003B3BC9">
      <w:pPr>
        <w:pStyle w:val="Heading3"/>
      </w:pPr>
      <w:r>
        <w:t>Personal Details</w:t>
      </w:r>
    </w:p>
    <w:p w:rsidR="003B3BC9" w:rsidRDefault="003B3BC9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>Father Name</w:t>
      </w:r>
      <w:r>
        <w:rPr>
          <w:b/>
          <w:bCs/>
          <w:color w:val="808080"/>
        </w:rPr>
        <w:tab/>
        <w:t>: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  <w:t>V Ganga Raju</w:t>
      </w:r>
    </w:p>
    <w:p w:rsidR="003B3BC9" w:rsidRDefault="003B3BC9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>Date of Birth</w:t>
      </w:r>
      <w:r>
        <w:rPr>
          <w:b/>
          <w:bCs/>
          <w:color w:val="808080"/>
        </w:rPr>
        <w:tab/>
        <w:t>: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  <w:t>26-06-1974</w:t>
      </w:r>
    </w:p>
    <w:p w:rsidR="003B3BC9" w:rsidRDefault="003B3BC9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>Mobile</w:t>
      </w:r>
      <w:r>
        <w:rPr>
          <w:b/>
          <w:bCs/>
          <w:color w:val="808080"/>
        </w:rPr>
        <w:tab/>
        <w:t>: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</w:r>
      <w:r w:rsidR="00CF2FE5">
        <w:rPr>
          <w:b/>
          <w:bCs/>
          <w:color w:val="808080"/>
        </w:rPr>
        <w:t>9121080576</w:t>
      </w:r>
    </w:p>
    <w:p w:rsidR="003B3BC9" w:rsidRDefault="003B3BC9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>Nationality</w:t>
      </w:r>
      <w:r>
        <w:rPr>
          <w:b/>
          <w:bCs/>
          <w:color w:val="808080"/>
        </w:rPr>
        <w:tab/>
        <w:t>: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  <w:t>Indian</w:t>
      </w:r>
    </w:p>
    <w:p w:rsidR="003B3BC9" w:rsidRDefault="003B3BC9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>Passport</w:t>
      </w:r>
      <w:r>
        <w:rPr>
          <w:b/>
          <w:bCs/>
          <w:color w:val="808080"/>
        </w:rPr>
        <w:tab/>
        <w:t xml:space="preserve">: 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</w:r>
      <w:r w:rsidR="00374274">
        <w:rPr>
          <w:b/>
          <w:bCs/>
          <w:color w:val="808080"/>
        </w:rPr>
        <w:t>Z4192780</w:t>
      </w:r>
    </w:p>
    <w:p w:rsidR="00374274" w:rsidRDefault="00374274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 xml:space="preserve">Expiry Date </w:t>
      </w:r>
      <w:r w:rsidR="00F44C41">
        <w:rPr>
          <w:b/>
          <w:bCs/>
          <w:color w:val="808080"/>
        </w:rPr>
        <w:t xml:space="preserve"> :</w:t>
      </w:r>
      <w:r>
        <w:rPr>
          <w:b/>
          <w:bCs/>
          <w:color w:val="808080"/>
        </w:rPr>
        <w:t xml:space="preserve"> 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  <w:t>26/04/2027</w:t>
      </w:r>
    </w:p>
    <w:p w:rsidR="003B3BC9" w:rsidRDefault="003B3BC9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>Religion</w:t>
      </w:r>
      <w:r>
        <w:rPr>
          <w:b/>
          <w:bCs/>
          <w:color w:val="808080"/>
        </w:rPr>
        <w:tab/>
        <w:t>: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  <w:t>Hindu</w:t>
      </w:r>
    </w:p>
    <w:p w:rsidR="00987174" w:rsidRDefault="00987174" w:rsidP="00987174">
      <w:pPr>
        <w:widowControl w:val="0"/>
        <w:tabs>
          <w:tab w:val="left" w:pos="1440"/>
        </w:tabs>
        <w:suppressAutoHyphens/>
        <w:overflowPunct w:val="0"/>
        <w:adjustRightInd w:val="0"/>
        <w:spacing w:line="240" w:lineRule="auto"/>
        <w:jc w:val="both"/>
        <w:rPr>
          <w:color w:val="000000"/>
        </w:rPr>
      </w:pPr>
    </w:p>
    <w:p w:rsidR="00987174" w:rsidRDefault="00987174" w:rsidP="00987174">
      <w:pPr>
        <w:widowControl w:val="0"/>
        <w:tabs>
          <w:tab w:val="left" w:pos="1440"/>
        </w:tabs>
        <w:suppressAutoHyphens/>
        <w:overflowPunct w:val="0"/>
        <w:adjustRightInd w:val="0"/>
        <w:spacing w:line="240" w:lineRule="auto"/>
        <w:jc w:val="both"/>
      </w:pPr>
    </w:p>
    <w:p w:rsidR="00E842B4" w:rsidRDefault="00E842B4" w:rsidP="00E22E87">
      <w:pPr>
        <w:pStyle w:val="NoSpacing"/>
      </w:pPr>
    </w:p>
    <w:sectPr w:rsidR="00E842B4" w:rsidSect="00EF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D3B" w:rsidRDefault="000F5D3B" w:rsidP="00713050">
      <w:pPr>
        <w:spacing w:line="240" w:lineRule="auto"/>
      </w:pPr>
      <w:r>
        <w:separator/>
      </w:r>
    </w:p>
  </w:endnote>
  <w:endnote w:type="continuationSeparator" w:id="0">
    <w:p w:rsidR="000F5D3B" w:rsidRDefault="000F5D3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man PS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759" w:rsidRDefault="00D00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07B7581C" wp14:editId="1FBBE69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6E9DF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06890B97" wp14:editId="528E5B33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4BF4E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3A4D87F9" wp14:editId="4B662A22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18E9F2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296B298D" wp14:editId="0F25DFD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9FA6E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9C61ED2C4CA74EFBBB029F183C74A684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E24CC2" w:rsidP="00E030EB">
              <w:pPr>
                <w:pStyle w:val="Footer"/>
              </w:pPr>
              <w:r>
                <w:rPr>
                  <w:lang w:val="en-IN"/>
                </w:rPr>
                <w:t>kumar.vaddadi@</w:t>
              </w:r>
              <w:r w:rsidR="00E030EB">
                <w:rPr>
                  <w:lang w:val="en-IN"/>
                </w:rPr>
                <w:t>cyient</w:t>
              </w:r>
              <w:r>
                <w:rPr>
                  <w:lang w:val="en-IN"/>
                </w:rPr>
                <w:t>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F69700CFAB394AD79254ACF0F28D825A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E24CC2" w:rsidP="00811117">
              <w:pPr>
                <w:pStyle w:val="Footer"/>
              </w:pPr>
              <w:r>
                <w:rPr>
                  <w:lang w:val="en-IN"/>
                </w:rPr>
                <w:t>M C A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  <w:bCs/>
              <w:color w:val="808080"/>
            </w:rPr>
            <w:alias w:val="Telephone:"/>
            <w:tag w:val="Telephone:"/>
            <w:id w:val="617408819"/>
            <w:placeholder>
              <w:docPart w:val="4AEC155B0C9F470E9DC2B6926FAF2D1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E06C18" w:rsidP="00811117">
              <w:pPr>
                <w:pStyle w:val="Footer"/>
              </w:pPr>
              <w:r w:rsidRPr="00E06C18">
                <w:rPr>
                  <w:b/>
                  <w:bCs/>
                  <w:color w:val="808080"/>
                </w:rPr>
                <w:t>+91 9121080576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672B9AA4E5D4C8D9F0783D29E2A586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E24CC2" w:rsidP="00811117">
              <w:pPr>
                <w:pStyle w:val="Footer"/>
              </w:pPr>
              <w:r>
                <w:rPr>
                  <w:lang w:val="en-IN"/>
                </w:rPr>
                <w:t>Kumar Vaddadi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61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C4C4D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E24CC2" w:rsidP="00217980">
          <w:pPr>
            <w:pStyle w:val="Footer"/>
          </w:pPr>
          <w:r>
            <w:rPr>
              <w:noProof/>
              <w:lang w:val="en-IN" w:eastAsia="en-IN"/>
            </w:rPr>
            <w:drawing>
              <wp:inline distT="0" distB="0" distL="0" distR="0" wp14:anchorId="0FD9A3ED" wp14:editId="0B8CFED6">
                <wp:extent cx="419100" cy="392491"/>
                <wp:effectExtent l="0" t="0" r="0" b="762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320" cy="407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A858B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B31BD1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0F5D3B" w:rsidP="00E24CC2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4FD70A4560AE4820B10B013A52036E9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E030EB">
                <w:rPr>
                  <w:lang w:val="en-IN"/>
                </w:rPr>
                <w:t>kumar.vaddadi@cyient.com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5DA864F941F44E848A5F81586F8516F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E24CC2" w:rsidP="00E24CC2">
              <w:pPr>
                <w:pStyle w:val="Footer"/>
              </w:pPr>
              <w:r>
                <w:t>M C A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A69D1FB6DFA745198699B1746CD04BAB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E06C18" w:rsidP="00E24CC2">
              <w:pPr>
                <w:pStyle w:val="Footer"/>
              </w:pPr>
              <w:r>
                <w:rPr>
                  <w:lang w:val="en-IN"/>
                </w:rPr>
                <w:t>+91 9121080576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616154D30AC84D2C9A0AA4F4F40608AE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E24CC2" w:rsidP="00E24CC2">
              <w:pPr>
                <w:pStyle w:val="Footer"/>
              </w:pPr>
              <w:r>
                <w:t>Kumar Vaddadi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D3B" w:rsidRDefault="000F5D3B" w:rsidP="00713050">
      <w:pPr>
        <w:spacing w:line="240" w:lineRule="auto"/>
      </w:pPr>
      <w:r>
        <w:separator/>
      </w:r>
    </w:p>
  </w:footnote>
  <w:footnote w:type="continuationSeparator" w:id="0">
    <w:p w:rsidR="000F5D3B" w:rsidRDefault="000F5D3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759" w:rsidRDefault="00D00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BF15263" wp14:editId="73F2ABB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4E46A0D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7A0C2756FDE341B6829AE1BA6469AD9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E24CC2">
                <w:rPr>
                  <w:lang w:val="en-IN"/>
                </w:rPr>
                <w:t>KV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082C1F" w:rsidRPr="00906BEE" w:rsidRDefault="000F5D3B" w:rsidP="00082C1F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2016335754"/>
                    <w:placeholder>
                      <w:docPart w:val="AB04A2EA01CA4343B28175E818329EEE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082C1F">
                      <w:t>Kumar .V. N. R. H. Vaddadi</w:t>
                    </w:r>
                  </w:sdtContent>
                </w:sdt>
              </w:p>
              <w:bookmarkStart w:id="0" w:name="_GoBack"/>
              <w:bookmarkEnd w:id="0"/>
              <w:p w:rsidR="001A5CA9" w:rsidRDefault="00C1361E" w:rsidP="00C1361E">
                <w:pPr>
                  <w:pStyle w:val="Heading2"/>
                  <w:outlineLvl w:val="1"/>
                </w:pPr>
                <w:sdt>
                  <w:sdtPr>
                    <w:alias w:val="Link to other online properties:"/>
                    <w:tag w:val="Link to other online properties:"/>
                    <w:id w:val="-643118959"/>
                    <w:placeholder>
                      <w:docPart w:val="C42DEFC2C70F4CDFB6AA0E5AD888259F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82C1F" w:rsidRPr="00BA294B">
                      <w:t>Associate Consultant</w:t>
                    </w:r>
                    <w:r w:rsidR="00082C1F">
                      <w:t xml:space="preserve"> in cyient ltd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759" w:rsidRDefault="00D00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13C4A696"/>
    <w:lvl w:ilvl="0">
      <w:numFmt w:val="bullet"/>
      <w:lvlText w:val="*"/>
      <w:lvlJc w:val="left"/>
    </w:lvl>
  </w:abstractNum>
  <w:abstractNum w:abstractNumId="11" w15:restartNumberingAfterBreak="0">
    <w:nsid w:val="293211B6"/>
    <w:multiLevelType w:val="hybridMultilevel"/>
    <w:tmpl w:val="31726108"/>
    <w:lvl w:ilvl="0" w:tplc="07362550">
      <w:numFmt w:val="bullet"/>
      <w:lvlText w:val="-"/>
      <w:lvlJc w:val="left"/>
      <w:pPr>
        <w:ind w:left="1440" w:hanging="360"/>
      </w:pPr>
      <w:rPr>
        <w:rFonts w:ascii="Rockwell" w:eastAsiaTheme="minorHAnsi" w:hAnsi="Rockwel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15286A"/>
    <w:multiLevelType w:val="hybridMultilevel"/>
    <w:tmpl w:val="5C1E41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1D3611"/>
    <w:multiLevelType w:val="hybridMultilevel"/>
    <w:tmpl w:val="DB6071D4"/>
    <w:lvl w:ilvl="0" w:tplc="07362550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E39B9"/>
    <w:multiLevelType w:val="hybridMultilevel"/>
    <w:tmpl w:val="4AB45BE2"/>
    <w:lvl w:ilvl="0" w:tplc="07362550">
      <w:numFmt w:val="bullet"/>
      <w:lvlText w:val="-"/>
      <w:lvlJc w:val="left"/>
      <w:pPr>
        <w:ind w:left="900" w:hanging="360"/>
      </w:pPr>
      <w:rPr>
        <w:rFonts w:ascii="Rockwell" w:eastAsiaTheme="minorHAnsi" w:hAnsi="Rockwel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0"/>
    <w:lvlOverride w:ilvl="0">
      <w:lvl w:ilvl="0">
        <w:start w:val="1"/>
        <w:numFmt w:val="bullet"/>
        <w:lvlText w:val=""/>
        <w:legacy w:legacy="1" w:legacySpace="0" w:legacyIndent="180"/>
        <w:lvlJc w:val="left"/>
        <w:rPr>
          <w:rFonts w:ascii="Wingdings" w:hAnsi="Wingdings" w:hint="default"/>
        </w:rPr>
      </w:lvl>
    </w:lvlOverride>
  </w:num>
  <w:num w:numId="14">
    <w:abstractNumId w:val="14"/>
  </w:num>
  <w:num w:numId="15">
    <w:abstractNumId w:val="1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FB"/>
    <w:rsid w:val="000304FF"/>
    <w:rsid w:val="00082C1F"/>
    <w:rsid w:val="00091382"/>
    <w:rsid w:val="0009176A"/>
    <w:rsid w:val="000A07DA"/>
    <w:rsid w:val="000A2BFA"/>
    <w:rsid w:val="000B0619"/>
    <w:rsid w:val="000B61CA"/>
    <w:rsid w:val="000D2C44"/>
    <w:rsid w:val="000F5D3B"/>
    <w:rsid w:val="000F7610"/>
    <w:rsid w:val="00114ED7"/>
    <w:rsid w:val="00122DFB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1E25"/>
    <w:rsid w:val="00293B83"/>
    <w:rsid w:val="002B091C"/>
    <w:rsid w:val="002B14D7"/>
    <w:rsid w:val="002C2CDD"/>
    <w:rsid w:val="002D37C9"/>
    <w:rsid w:val="002D45C6"/>
    <w:rsid w:val="002F03FA"/>
    <w:rsid w:val="00313E86"/>
    <w:rsid w:val="00333CD3"/>
    <w:rsid w:val="00340365"/>
    <w:rsid w:val="00342B64"/>
    <w:rsid w:val="00364079"/>
    <w:rsid w:val="00374274"/>
    <w:rsid w:val="003B3BC9"/>
    <w:rsid w:val="003B6AF9"/>
    <w:rsid w:val="003C5528"/>
    <w:rsid w:val="003C6B1E"/>
    <w:rsid w:val="003D03E5"/>
    <w:rsid w:val="004029AD"/>
    <w:rsid w:val="0040321D"/>
    <w:rsid w:val="004077FB"/>
    <w:rsid w:val="004244FF"/>
    <w:rsid w:val="00424DD9"/>
    <w:rsid w:val="0046104A"/>
    <w:rsid w:val="004717C5"/>
    <w:rsid w:val="004A24CC"/>
    <w:rsid w:val="004D6541"/>
    <w:rsid w:val="00523479"/>
    <w:rsid w:val="00543DB7"/>
    <w:rsid w:val="005729B0"/>
    <w:rsid w:val="00641630"/>
    <w:rsid w:val="00643C6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B7DD6"/>
    <w:rsid w:val="007C0033"/>
    <w:rsid w:val="007D2696"/>
    <w:rsid w:val="007D2FD2"/>
    <w:rsid w:val="00811117"/>
    <w:rsid w:val="00823C54"/>
    <w:rsid w:val="00841146"/>
    <w:rsid w:val="00860ACF"/>
    <w:rsid w:val="0088504C"/>
    <w:rsid w:val="0089382B"/>
    <w:rsid w:val="008A1907"/>
    <w:rsid w:val="008A6D7A"/>
    <w:rsid w:val="008C6BCA"/>
    <w:rsid w:val="008C7B50"/>
    <w:rsid w:val="008E4B30"/>
    <w:rsid w:val="00906BEE"/>
    <w:rsid w:val="009243E7"/>
    <w:rsid w:val="00985317"/>
    <w:rsid w:val="00985D58"/>
    <w:rsid w:val="00987174"/>
    <w:rsid w:val="009B3C40"/>
    <w:rsid w:val="00A24A20"/>
    <w:rsid w:val="00A42540"/>
    <w:rsid w:val="00A50939"/>
    <w:rsid w:val="00A83413"/>
    <w:rsid w:val="00AA6A40"/>
    <w:rsid w:val="00AA6C23"/>
    <w:rsid w:val="00AA75F6"/>
    <w:rsid w:val="00AD00FD"/>
    <w:rsid w:val="00AF0A8E"/>
    <w:rsid w:val="00AF0E7D"/>
    <w:rsid w:val="00B5664D"/>
    <w:rsid w:val="00B6241A"/>
    <w:rsid w:val="00BA294B"/>
    <w:rsid w:val="00BA5B40"/>
    <w:rsid w:val="00BD0206"/>
    <w:rsid w:val="00C1361E"/>
    <w:rsid w:val="00C2098A"/>
    <w:rsid w:val="00C5444A"/>
    <w:rsid w:val="00C612DA"/>
    <w:rsid w:val="00C7741E"/>
    <w:rsid w:val="00C875AB"/>
    <w:rsid w:val="00C87B67"/>
    <w:rsid w:val="00CA3DF1"/>
    <w:rsid w:val="00CA4581"/>
    <w:rsid w:val="00CE18D5"/>
    <w:rsid w:val="00CF2FE5"/>
    <w:rsid w:val="00D00759"/>
    <w:rsid w:val="00D04109"/>
    <w:rsid w:val="00D97A41"/>
    <w:rsid w:val="00DD3CF6"/>
    <w:rsid w:val="00DD6416"/>
    <w:rsid w:val="00DF025B"/>
    <w:rsid w:val="00DF4E0A"/>
    <w:rsid w:val="00E02DCD"/>
    <w:rsid w:val="00E030EB"/>
    <w:rsid w:val="00E06C18"/>
    <w:rsid w:val="00E12C60"/>
    <w:rsid w:val="00E22E87"/>
    <w:rsid w:val="00E24CC2"/>
    <w:rsid w:val="00E57630"/>
    <w:rsid w:val="00E713D4"/>
    <w:rsid w:val="00E842B4"/>
    <w:rsid w:val="00E86C2B"/>
    <w:rsid w:val="00EB2D52"/>
    <w:rsid w:val="00EF7CC9"/>
    <w:rsid w:val="00F1407A"/>
    <w:rsid w:val="00F207C0"/>
    <w:rsid w:val="00F20AE5"/>
    <w:rsid w:val="00F44C41"/>
    <w:rsid w:val="00F47E97"/>
    <w:rsid w:val="00F645C7"/>
    <w:rsid w:val="00F90BB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A1E"/>
  <w15:chartTrackingRefBased/>
  <w15:docId w15:val="{91CDBDAA-8260-47C3-AD8D-ABD323DD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label-text">
    <w:name w:val="label-text"/>
    <w:basedOn w:val="DefaultParagraphFont"/>
    <w:rsid w:val="00DF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v20947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4A7D07AD4D404EA26DE362259F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AA29A-87E9-4032-A34F-048A3195A015}"/>
      </w:docPartPr>
      <w:docPartBody>
        <w:p w:rsidR="00DE7E75" w:rsidRDefault="002B65FE">
          <w:pPr>
            <w:pStyle w:val="AC4A7D07AD4D404EA26DE362259FDD04"/>
          </w:pPr>
          <w:r w:rsidRPr="00906BEE">
            <w:t>YN</w:t>
          </w:r>
        </w:p>
      </w:docPartBody>
    </w:docPart>
    <w:docPart>
      <w:docPartPr>
        <w:name w:val="AAA92F92236B460DB8FBE57E22C8A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8FE9A-F03D-443F-8C59-ACBA9E7AC1DC}"/>
      </w:docPartPr>
      <w:docPartBody>
        <w:p w:rsidR="00DE7E75" w:rsidRDefault="002B65FE">
          <w:pPr>
            <w:pStyle w:val="AAA92F92236B460DB8FBE57E22C8A2B8"/>
          </w:pPr>
          <w:r w:rsidRPr="00906BEE">
            <w:t>Objective</w:t>
          </w:r>
        </w:p>
      </w:docPartBody>
    </w:docPart>
    <w:docPart>
      <w:docPartPr>
        <w:name w:val="5038558BBB8D4FAF9BD9D18933AD1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42376-3087-4F15-903C-B684BFB80078}"/>
      </w:docPartPr>
      <w:docPartBody>
        <w:p w:rsidR="00DE7E75" w:rsidRDefault="002B65FE">
          <w:pPr>
            <w:pStyle w:val="5038558BBB8D4FAF9BD9D18933AD1C7F"/>
          </w:pPr>
          <w:r w:rsidRPr="00906BEE">
            <w:t>Skills</w:t>
          </w:r>
        </w:p>
      </w:docPartBody>
    </w:docPart>
    <w:docPart>
      <w:docPartPr>
        <w:name w:val="680DC558F54B4798ABCA0583812B6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B6C67-1336-4960-9407-84C4FEA25B65}"/>
      </w:docPartPr>
      <w:docPartBody>
        <w:p w:rsidR="00DE7E75" w:rsidRDefault="002B65FE">
          <w:pPr>
            <w:pStyle w:val="680DC558F54B4798ABCA0583812B6984"/>
          </w:pPr>
          <w:r>
            <w:t>Your name</w:t>
          </w:r>
        </w:p>
      </w:docPartBody>
    </w:docPart>
    <w:docPart>
      <w:docPartPr>
        <w:name w:val="D2483DBCABEE43779BB5D63A91965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FD03A-4BE4-4BDA-906E-9F509E264C8B}"/>
      </w:docPartPr>
      <w:docPartBody>
        <w:p w:rsidR="00DE7E75" w:rsidRDefault="002B65FE">
          <w:pPr>
            <w:pStyle w:val="D2483DBCABEE43779BB5D63A91965F76"/>
          </w:pPr>
          <w:r w:rsidRPr="00906BEE">
            <w:t>Link to other online properties: Portfolio/Website/Blog</w:t>
          </w:r>
        </w:p>
      </w:docPartBody>
    </w:docPart>
    <w:docPart>
      <w:docPartPr>
        <w:name w:val="4642ADABEFD24FA692EEE60BB527D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4AC7A-1AB3-4D23-9855-BB0DB31632D4}"/>
      </w:docPartPr>
      <w:docPartBody>
        <w:p w:rsidR="00DE7E75" w:rsidRDefault="002B65FE">
          <w:pPr>
            <w:pStyle w:val="4642ADABEFD24FA692EEE60BB527D4B9"/>
          </w:pPr>
          <w:r w:rsidRPr="00906BEE">
            <w:t>Experience</w:t>
          </w:r>
        </w:p>
      </w:docPartBody>
    </w:docPart>
    <w:docPart>
      <w:docPartPr>
        <w:name w:val="9AD90D594C904548B3BA05D550EFE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E630-C171-48CE-ACEE-3C029519493D}"/>
      </w:docPartPr>
      <w:docPartBody>
        <w:p w:rsidR="00DE7E75" w:rsidRDefault="002B65FE">
          <w:pPr>
            <w:pStyle w:val="9AD90D594C904548B3BA05D550EFE406"/>
          </w:pPr>
          <w:r w:rsidRPr="00906BEE">
            <w:t>Education</w:t>
          </w:r>
        </w:p>
      </w:docPartBody>
    </w:docPart>
    <w:docPart>
      <w:docPartPr>
        <w:name w:val="4FD70A4560AE4820B10B013A52036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0B0BC-D046-441E-A772-77DB70F8C743}"/>
      </w:docPartPr>
      <w:docPartBody>
        <w:p w:rsidR="00DE7E75" w:rsidRDefault="002B65FE">
          <w:pPr>
            <w:pStyle w:val="4FD70A4560AE4820B10B013A52036E96"/>
          </w:pPr>
          <w:r w:rsidRPr="00906BEE">
            <w:t>School</w:t>
          </w:r>
        </w:p>
      </w:docPartBody>
    </w:docPart>
    <w:docPart>
      <w:docPartPr>
        <w:name w:val="9C61ED2C4CA74EFBBB029F183C74A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967AF-4D1D-4E2F-8167-037E1ECBBAD6}"/>
      </w:docPartPr>
      <w:docPartBody>
        <w:p w:rsidR="00DE7E75" w:rsidRDefault="002B65FE">
          <w:pPr>
            <w:pStyle w:val="9C61ED2C4CA74EFBBB029F183C74A684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5DA864F941F44E848A5F81586F851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7F1FB-A55E-4F0A-8D98-AF0A2688BFC5}"/>
      </w:docPartPr>
      <w:docPartBody>
        <w:p w:rsidR="00DE7E75" w:rsidRDefault="002B65FE">
          <w:pPr>
            <w:pStyle w:val="5DA864F941F44E848A5F81586F8516F2"/>
          </w:pPr>
          <w:r w:rsidRPr="00906BEE">
            <w:t>Degree</w:t>
          </w:r>
        </w:p>
      </w:docPartBody>
    </w:docPart>
    <w:docPart>
      <w:docPartPr>
        <w:name w:val="F69700CFAB394AD79254ACF0F28D8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79A76-A9F0-4AB7-8BED-A97C46F91D9C}"/>
      </w:docPartPr>
      <w:docPartBody>
        <w:p w:rsidR="00DE7E75" w:rsidRDefault="002B65FE">
          <w:pPr>
            <w:pStyle w:val="F69700CFAB394AD79254ACF0F28D825A"/>
          </w:pPr>
          <w:r w:rsidRPr="00906BEE">
            <w:t>Date Earned</w:t>
          </w:r>
        </w:p>
      </w:docPartBody>
    </w:docPart>
    <w:docPart>
      <w:docPartPr>
        <w:name w:val="A69D1FB6DFA745198699B1746CD0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52155-C6C6-4C38-84CE-328068C2FF1B}"/>
      </w:docPartPr>
      <w:docPartBody>
        <w:p w:rsidR="00DE7E75" w:rsidRDefault="002B65FE">
          <w:pPr>
            <w:pStyle w:val="A69D1FB6DFA745198699B1746CD04BAB"/>
          </w:pPr>
          <w:r w:rsidRPr="00906BEE">
            <w:t>School</w:t>
          </w:r>
        </w:p>
      </w:docPartBody>
    </w:docPart>
    <w:docPart>
      <w:docPartPr>
        <w:name w:val="4AEC155B0C9F470E9DC2B6926FAF2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0C6EB-29D3-4325-8268-27E61106D0EE}"/>
      </w:docPartPr>
      <w:docPartBody>
        <w:p w:rsidR="00DE7E75" w:rsidRDefault="002B65FE">
          <w:pPr>
            <w:pStyle w:val="4AEC155B0C9F470E9DC2B6926FAF2D11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616154D30AC84D2C9A0AA4F4F4060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99CAD-EB43-4662-BC02-6CD9C7258D52}"/>
      </w:docPartPr>
      <w:docPartBody>
        <w:p w:rsidR="00DE7E75" w:rsidRDefault="002B65FE">
          <w:pPr>
            <w:pStyle w:val="616154D30AC84D2C9A0AA4F4F40608AE"/>
          </w:pPr>
          <w:r w:rsidRPr="00906BEE">
            <w:t>Volunteer Experience or Leadership</w:t>
          </w:r>
        </w:p>
      </w:docPartBody>
    </w:docPart>
    <w:docPart>
      <w:docPartPr>
        <w:name w:val="B672B9AA4E5D4C8D9F0783D29E2A5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F4A6C-3E25-4DCC-BA36-CC8FC9BF6BE5}"/>
      </w:docPartPr>
      <w:docPartBody>
        <w:p w:rsidR="00DE7E75" w:rsidRDefault="002B65FE">
          <w:pPr>
            <w:pStyle w:val="B672B9AA4E5D4C8D9F0783D29E2A586F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AB04A2EA01CA4343B28175E818329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7B7D9-1897-4421-8D44-B940A1D66C55}"/>
      </w:docPartPr>
      <w:docPartBody>
        <w:p w:rsidR="00DE7E75" w:rsidRDefault="0078095C" w:rsidP="0078095C">
          <w:pPr>
            <w:pStyle w:val="AB04A2EA01CA4343B28175E818329EEE"/>
          </w:pPr>
          <w:r>
            <w:t>Your name</w:t>
          </w:r>
        </w:p>
      </w:docPartBody>
    </w:docPart>
    <w:docPart>
      <w:docPartPr>
        <w:name w:val="C42DEFC2C70F4CDFB6AA0E5AD888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2075C-44F4-4547-BB24-CA2442AF350E}"/>
      </w:docPartPr>
      <w:docPartBody>
        <w:p w:rsidR="00DE7E75" w:rsidRDefault="0078095C" w:rsidP="0078095C">
          <w:pPr>
            <w:pStyle w:val="C42DEFC2C70F4CDFB6AA0E5AD888259F"/>
          </w:pPr>
          <w:r w:rsidRPr="00906BEE">
            <w:t>Link to other online properties: Portfolio/Website/Blog</w:t>
          </w:r>
        </w:p>
      </w:docPartBody>
    </w:docPart>
    <w:docPart>
      <w:docPartPr>
        <w:name w:val="7A0C2756FDE341B6829AE1BA6469A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238F9-5EA1-420B-B2F9-913B6B794C1A}"/>
      </w:docPartPr>
      <w:docPartBody>
        <w:p w:rsidR="00DE7E75" w:rsidRDefault="0078095C" w:rsidP="0078095C">
          <w:pPr>
            <w:pStyle w:val="7A0C2756FDE341B6829AE1BA6469AD99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man PS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5C"/>
    <w:rsid w:val="002B65FE"/>
    <w:rsid w:val="0078095C"/>
    <w:rsid w:val="00DE7E75"/>
    <w:rsid w:val="00E9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4A7D07AD4D404EA26DE362259FDD04">
    <w:name w:val="AC4A7D07AD4D404EA26DE362259FDD04"/>
  </w:style>
  <w:style w:type="paragraph" w:customStyle="1" w:styleId="AAA92F92236B460DB8FBE57E22C8A2B8">
    <w:name w:val="AAA92F92236B460DB8FBE57E22C8A2B8"/>
  </w:style>
  <w:style w:type="paragraph" w:customStyle="1" w:styleId="0A6295DD60194BB7B8EC39554D533102">
    <w:name w:val="0A6295DD60194BB7B8EC39554D533102"/>
  </w:style>
  <w:style w:type="paragraph" w:customStyle="1" w:styleId="5038558BBB8D4FAF9BD9D18933AD1C7F">
    <w:name w:val="5038558BBB8D4FAF9BD9D18933AD1C7F"/>
  </w:style>
  <w:style w:type="paragraph" w:customStyle="1" w:styleId="C78832B96DFE42ACB8188EEDB205F3AA">
    <w:name w:val="C78832B96DFE42ACB8188EEDB205F3AA"/>
  </w:style>
  <w:style w:type="paragraph" w:customStyle="1" w:styleId="680DC558F54B4798ABCA0583812B6984">
    <w:name w:val="680DC558F54B4798ABCA0583812B6984"/>
  </w:style>
  <w:style w:type="paragraph" w:customStyle="1" w:styleId="4A0F7E979DDC4FEBBC39C52F136EC2A2">
    <w:name w:val="4A0F7E979DDC4FEBBC39C52F136EC2A2"/>
  </w:style>
  <w:style w:type="paragraph" w:customStyle="1" w:styleId="D2483DBCABEE43779BB5D63A91965F76">
    <w:name w:val="D2483DBCABEE43779BB5D63A91965F76"/>
  </w:style>
  <w:style w:type="paragraph" w:customStyle="1" w:styleId="4642ADABEFD24FA692EEE60BB527D4B9">
    <w:name w:val="4642ADABEFD24FA692EEE60BB527D4B9"/>
  </w:style>
  <w:style w:type="paragraph" w:customStyle="1" w:styleId="9F91997231C545D7B05F9D364C61DC99">
    <w:name w:val="9F91997231C545D7B05F9D364C61DC99"/>
  </w:style>
  <w:style w:type="paragraph" w:customStyle="1" w:styleId="8ADCD11BEF95444A866310EF66636F8D">
    <w:name w:val="8ADCD11BEF95444A866310EF66636F8D"/>
  </w:style>
  <w:style w:type="paragraph" w:customStyle="1" w:styleId="A8DE5465E49F4698871901F539966BE2">
    <w:name w:val="A8DE5465E49F4698871901F539966BE2"/>
  </w:style>
  <w:style w:type="paragraph" w:customStyle="1" w:styleId="175B687B97594CE6B80F9F2FC5F3154B">
    <w:name w:val="175B687B97594CE6B80F9F2FC5F3154B"/>
  </w:style>
  <w:style w:type="paragraph" w:customStyle="1" w:styleId="18AC5DA75C6848A6AD5604FEC89485C3">
    <w:name w:val="18AC5DA75C6848A6AD5604FEC89485C3"/>
  </w:style>
  <w:style w:type="paragraph" w:customStyle="1" w:styleId="514731E2B8F3427886C100DAA61F0152">
    <w:name w:val="514731E2B8F3427886C100DAA61F0152"/>
  </w:style>
  <w:style w:type="paragraph" w:customStyle="1" w:styleId="4252278BC3114505814165E199E12CB3">
    <w:name w:val="4252278BC3114505814165E199E12CB3"/>
  </w:style>
  <w:style w:type="paragraph" w:customStyle="1" w:styleId="23FB235E65D44CA5840CBF554B4B430E">
    <w:name w:val="23FB235E65D44CA5840CBF554B4B430E"/>
  </w:style>
  <w:style w:type="paragraph" w:customStyle="1" w:styleId="525D0281718C4331A77B5FCB26A00AD6">
    <w:name w:val="525D0281718C4331A77B5FCB26A00AD6"/>
  </w:style>
  <w:style w:type="paragraph" w:customStyle="1" w:styleId="E9D853840C884AFF9E03E72CB0E3E1ED">
    <w:name w:val="E9D853840C884AFF9E03E72CB0E3E1ED"/>
  </w:style>
  <w:style w:type="paragraph" w:customStyle="1" w:styleId="9AD90D594C904548B3BA05D550EFE406">
    <w:name w:val="9AD90D594C904548B3BA05D550EFE406"/>
  </w:style>
  <w:style w:type="paragraph" w:customStyle="1" w:styleId="606C623CFBE54A778596877092089787">
    <w:name w:val="606C623CFBE54A778596877092089787"/>
  </w:style>
  <w:style w:type="paragraph" w:customStyle="1" w:styleId="72C0A46A140F4456BF0C7CC76EDE876D">
    <w:name w:val="72C0A46A140F4456BF0C7CC76EDE876D"/>
  </w:style>
  <w:style w:type="paragraph" w:customStyle="1" w:styleId="4FD70A4560AE4820B10B013A52036E96">
    <w:name w:val="4FD70A4560AE4820B10B013A52036E96"/>
  </w:style>
  <w:style w:type="paragraph" w:customStyle="1" w:styleId="9C61ED2C4CA74EFBBB029F183C74A684">
    <w:name w:val="9C61ED2C4CA74EFBBB029F183C74A684"/>
  </w:style>
  <w:style w:type="paragraph" w:customStyle="1" w:styleId="5DA864F941F44E848A5F81586F8516F2">
    <w:name w:val="5DA864F941F44E848A5F81586F8516F2"/>
  </w:style>
  <w:style w:type="paragraph" w:customStyle="1" w:styleId="F69700CFAB394AD79254ACF0F28D825A">
    <w:name w:val="F69700CFAB394AD79254ACF0F28D825A"/>
  </w:style>
  <w:style w:type="paragraph" w:customStyle="1" w:styleId="A69D1FB6DFA745198699B1746CD04BAB">
    <w:name w:val="A69D1FB6DFA745198699B1746CD04BAB"/>
  </w:style>
  <w:style w:type="paragraph" w:customStyle="1" w:styleId="4AEC155B0C9F470E9DC2B6926FAF2D11">
    <w:name w:val="4AEC155B0C9F470E9DC2B6926FAF2D11"/>
  </w:style>
  <w:style w:type="paragraph" w:customStyle="1" w:styleId="616154D30AC84D2C9A0AA4F4F40608AE">
    <w:name w:val="616154D30AC84D2C9A0AA4F4F40608AE"/>
  </w:style>
  <w:style w:type="paragraph" w:customStyle="1" w:styleId="B672B9AA4E5D4C8D9F0783D29E2A586F">
    <w:name w:val="B672B9AA4E5D4C8D9F0783D29E2A586F"/>
  </w:style>
  <w:style w:type="paragraph" w:customStyle="1" w:styleId="AB04A2EA01CA4343B28175E818329EEE">
    <w:name w:val="AB04A2EA01CA4343B28175E818329EEE"/>
    <w:rsid w:val="0078095C"/>
  </w:style>
  <w:style w:type="paragraph" w:customStyle="1" w:styleId="80F6210FBFFD43DBA35D11F2BF77616E">
    <w:name w:val="80F6210FBFFD43DBA35D11F2BF77616E"/>
    <w:rsid w:val="0078095C"/>
  </w:style>
  <w:style w:type="paragraph" w:customStyle="1" w:styleId="C42DEFC2C70F4CDFB6AA0E5AD888259F">
    <w:name w:val="C42DEFC2C70F4CDFB6AA0E5AD888259F"/>
    <w:rsid w:val="0078095C"/>
  </w:style>
  <w:style w:type="paragraph" w:customStyle="1" w:styleId="7A0C2756FDE341B6829AE1BA6469AD99">
    <w:name w:val="7A0C2756FDE341B6829AE1BA6469AD99"/>
    <w:rsid w:val="0078095C"/>
  </w:style>
  <w:style w:type="paragraph" w:customStyle="1" w:styleId="F2DD0AA4F9314420BA40F159BA13EFA3">
    <w:name w:val="F2DD0AA4F9314420BA40F159BA13EFA3"/>
    <w:rsid w:val="007809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 C A</CompanyAddress>
  <CompanyPhone>+91 9121080576</CompanyPhone>
  <CompanyFax>Kumar Vaddadi</CompanyFax>
  <CompanyEmail>kumar.vaddadi@cyient.com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1267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Vaddadi</dc:creator>
  <cp:keywords/>
  <dc:description>Associate Consultant in cyient ltd</dc:description>
  <cp:lastModifiedBy>Kumar Vaddadi</cp:lastModifiedBy>
  <cp:revision>37</cp:revision>
  <dcterms:created xsi:type="dcterms:W3CDTF">2018-01-17T05:20:00Z</dcterms:created>
  <dcterms:modified xsi:type="dcterms:W3CDTF">2018-01-25T10:36:00Z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